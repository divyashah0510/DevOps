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FE415" w14:textId="4153F54C" w:rsidR="00994EB0" w:rsidRDefault="00994EB0" w:rsidP="003F61F3">
      <w:pPr>
        <w:pStyle w:val="Title"/>
        <w:jc w:val="center"/>
        <w:rPr>
          <w:lang w:val="en-GB"/>
        </w:rPr>
      </w:pPr>
      <w:r>
        <w:rPr>
          <w:noProof/>
          <w:lang w:val="en-GB"/>
        </w:rPr>
        <mc:AlternateContent>
          <mc:Choice Requires="wps">
            <w:drawing>
              <wp:anchor distT="0" distB="0" distL="114300" distR="114300" simplePos="0" relativeHeight="251659264" behindDoc="1" locked="0" layoutInCell="1" allowOverlap="1" wp14:anchorId="509C12DF" wp14:editId="0E8CD825">
                <wp:simplePos x="0" y="0"/>
                <wp:positionH relativeFrom="margin">
                  <wp:align>left</wp:align>
                </wp:positionH>
                <wp:positionV relativeFrom="paragraph">
                  <wp:posOffset>372330</wp:posOffset>
                </wp:positionV>
                <wp:extent cx="5759762" cy="5475"/>
                <wp:effectExtent l="0" t="0" r="31750" b="33020"/>
                <wp:wrapNone/>
                <wp:docPr id="1902508769" name="Straight Connector 1"/>
                <wp:cNvGraphicFramePr/>
                <a:graphic xmlns:a="http://schemas.openxmlformats.org/drawingml/2006/main">
                  <a:graphicData uri="http://schemas.microsoft.com/office/word/2010/wordprocessingShape">
                    <wps:wsp>
                      <wps:cNvCnPr/>
                      <wps:spPr>
                        <a:xfrm flipV="1">
                          <a:off x="0" y="0"/>
                          <a:ext cx="5759762" cy="5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891FD1" id="Straight Connector 1" o:spid="_x0000_s1026" style="position:absolute;flip:y;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9.3pt" to="453.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" strokecolor="black [3213]" strokeweight=".5pt">
                <v:stroke joinstyle="miter"/>
                <w10:wrap anchorx="margin"/>
              </v:line>
            </w:pict>
          </mc:Fallback>
        </mc:AlternateContent>
      </w:r>
      <w:r>
        <w:rPr>
          <w:lang w:val="en-GB"/>
        </w:rPr>
        <w:t>Assignment: 10</w:t>
      </w:r>
    </w:p>
    <w:p w14:paraId="74EDD0C5" w14:textId="6AB7155A" w:rsidR="00994EB0" w:rsidRDefault="00994EB0" w:rsidP="003F61F3">
      <w:pPr>
        <w:pStyle w:val="Subtitle"/>
        <w:jc w:val="both"/>
        <w:rPr>
          <w:lang w:val="en-GB"/>
        </w:rPr>
      </w:pPr>
      <w:r>
        <w:rPr>
          <w:lang w:val="en-GB"/>
        </w:rPr>
        <w:t xml:space="preserve">Name: Divya Shah Branch: IT/V Roll No.: 115 </w:t>
      </w:r>
      <w:r>
        <w:rPr>
          <w:lang w:val="en-GB"/>
        </w:rPr>
        <w:tab/>
      </w:r>
      <w:r>
        <w:rPr>
          <w:lang w:val="en-GB"/>
        </w:rPr>
        <w:tab/>
      </w:r>
      <w:r>
        <w:rPr>
          <w:lang w:val="en-GB"/>
        </w:rPr>
        <w:tab/>
      </w:r>
      <w:r>
        <w:rPr>
          <w:lang w:val="en-GB"/>
        </w:rPr>
        <w:tab/>
        <w:t>Date:2</w:t>
      </w:r>
      <w:r w:rsidR="003F61F3">
        <w:rPr>
          <w:lang w:val="en-GB"/>
        </w:rPr>
        <w:t>0</w:t>
      </w:r>
      <w:r>
        <w:rPr>
          <w:lang w:val="en-GB"/>
        </w:rPr>
        <w:t>/</w:t>
      </w:r>
      <w:r w:rsidR="003F61F3">
        <w:rPr>
          <w:lang w:val="en-GB"/>
        </w:rPr>
        <w:t>10</w:t>
      </w:r>
      <w:r>
        <w:rPr>
          <w:lang w:val="en-GB"/>
        </w:rPr>
        <w:t>/2023</w:t>
      </w:r>
    </w:p>
    <w:p w14:paraId="626EF8EB" w14:textId="03366AAA" w:rsidR="00994EB0" w:rsidRDefault="00994EB0" w:rsidP="003F61F3">
      <w:pPr>
        <w:jc w:val="both"/>
        <w:rPr>
          <w:sz w:val="24"/>
          <w:szCs w:val="24"/>
          <w:lang w:val="en-GB"/>
        </w:rPr>
      </w:pPr>
      <w:r w:rsidRPr="00595AB1">
        <w:rPr>
          <w:b/>
          <w:bCs/>
          <w:sz w:val="24"/>
          <w:szCs w:val="24"/>
          <w:lang w:val="en-GB"/>
        </w:rPr>
        <w:t>Aim</w:t>
      </w:r>
      <w:r>
        <w:rPr>
          <w:sz w:val="24"/>
          <w:szCs w:val="24"/>
          <w:lang w:val="en-GB"/>
        </w:rPr>
        <w:t>:</w:t>
      </w:r>
      <w:r w:rsidRPr="00EE38BA">
        <w:t xml:space="preserve"> </w:t>
      </w:r>
      <w:r w:rsidRPr="00994EB0">
        <w:t>To study Puppet tools.</w:t>
      </w:r>
    </w:p>
    <w:p w14:paraId="56504A2D" w14:textId="26125AB1" w:rsidR="00994EB0" w:rsidRDefault="00994EB0" w:rsidP="003F61F3">
      <w:pPr>
        <w:jc w:val="both"/>
        <w:rPr>
          <w:sz w:val="24"/>
          <w:szCs w:val="24"/>
          <w:lang w:val="en-GB"/>
        </w:rPr>
      </w:pPr>
      <w:r w:rsidRPr="00595AB1">
        <w:rPr>
          <w:b/>
          <w:bCs/>
          <w:sz w:val="24"/>
          <w:szCs w:val="24"/>
          <w:lang w:val="en-GB"/>
        </w:rPr>
        <w:t>LO mapped</w:t>
      </w:r>
      <w:r>
        <w:rPr>
          <w:sz w:val="24"/>
          <w:szCs w:val="24"/>
          <w:lang w:val="en-GB"/>
        </w:rPr>
        <w:t>: LO1, LO</w:t>
      </w:r>
      <w:r w:rsidR="00624656">
        <w:rPr>
          <w:sz w:val="24"/>
          <w:szCs w:val="24"/>
          <w:lang w:val="en-GB"/>
        </w:rPr>
        <w:t>6</w:t>
      </w:r>
    </w:p>
    <w:p w14:paraId="613A9562" w14:textId="77777777" w:rsidR="00994EB0" w:rsidRDefault="00994EB0" w:rsidP="003F61F3">
      <w:pPr>
        <w:jc w:val="both"/>
        <w:rPr>
          <w:sz w:val="24"/>
          <w:szCs w:val="24"/>
          <w:lang w:val="en-GB"/>
        </w:rPr>
      </w:pPr>
      <w:r w:rsidRPr="00595AB1">
        <w:rPr>
          <w:b/>
          <w:bCs/>
          <w:sz w:val="24"/>
          <w:szCs w:val="24"/>
          <w:lang w:val="en-GB"/>
        </w:rPr>
        <w:t>Theory</w:t>
      </w:r>
      <w:r>
        <w:rPr>
          <w:sz w:val="24"/>
          <w:szCs w:val="24"/>
          <w:lang w:val="en-GB"/>
        </w:rPr>
        <w:t>:</w:t>
      </w:r>
    </w:p>
    <w:p w14:paraId="67B6AE90" w14:textId="77777777" w:rsidR="00DD09BE" w:rsidRPr="00DD09BE" w:rsidRDefault="00DD09BE" w:rsidP="003F61F3">
      <w:pPr>
        <w:jc w:val="both"/>
        <w:rPr>
          <w:sz w:val="24"/>
          <w:szCs w:val="24"/>
        </w:rPr>
      </w:pPr>
      <w:r w:rsidRPr="00DD09BE">
        <w:rPr>
          <w:sz w:val="24"/>
          <w:szCs w:val="24"/>
        </w:rPr>
        <w:t>Puppet is a powerful automation and configuration management tool that helps system administrators and DevOps professionals manage infrastructure as code. In this assignment, you will explore various Puppet tools, understand their functions, and gain practical experience with Puppet's capabilities. This assignment will help you develop essential skills for automating and managing IT infrastructure efficiently.</w:t>
      </w:r>
    </w:p>
    <w:p w14:paraId="6653B070" w14:textId="56FA4A95" w:rsidR="00DD09BE" w:rsidRPr="00DD09BE" w:rsidRDefault="00DD09BE" w:rsidP="003F61F3">
      <w:pPr>
        <w:jc w:val="both"/>
        <w:rPr>
          <w:sz w:val="24"/>
          <w:szCs w:val="24"/>
        </w:rPr>
      </w:pPr>
      <w:r w:rsidRPr="00DD09BE">
        <w:rPr>
          <w:b/>
          <w:bCs/>
          <w:sz w:val="24"/>
          <w:szCs w:val="24"/>
        </w:rPr>
        <w:t xml:space="preserve">Task 1: Puppet Master and Puppet Agent Setup </w:t>
      </w:r>
    </w:p>
    <w:p w14:paraId="33A4A8A2" w14:textId="77777777" w:rsidR="00DD09BE" w:rsidRPr="00DD09BE" w:rsidRDefault="00DD09BE" w:rsidP="003F61F3">
      <w:pPr>
        <w:numPr>
          <w:ilvl w:val="0"/>
          <w:numId w:val="1"/>
        </w:numPr>
        <w:jc w:val="both"/>
        <w:rPr>
          <w:sz w:val="24"/>
          <w:szCs w:val="24"/>
        </w:rPr>
      </w:pPr>
      <w:r w:rsidRPr="00DD09BE">
        <w:rPr>
          <w:sz w:val="24"/>
          <w:szCs w:val="24"/>
        </w:rPr>
        <w:t>Install Puppet Master and Puppet Agent on two separate virtual machines or instances. You can use any Linux distribution for this task.</w:t>
      </w:r>
    </w:p>
    <w:p w14:paraId="4EE61090" w14:textId="77777777" w:rsidR="00DD09BE" w:rsidRPr="00DD09BE" w:rsidRDefault="00DD09BE" w:rsidP="003F61F3">
      <w:pPr>
        <w:numPr>
          <w:ilvl w:val="0"/>
          <w:numId w:val="1"/>
        </w:numPr>
        <w:jc w:val="both"/>
        <w:rPr>
          <w:sz w:val="24"/>
          <w:szCs w:val="24"/>
        </w:rPr>
      </w:pPr>
      <w:r w:rsidRPr="00DD09BE">
        <w:rPr>
          <w:sz w:val="24"/>
          <w:szCs w:val="24"/>
        </w:rPr>
        <w:t>Configure the Puppet Master to manage the Puppet Agent.</w:t>
      </w:r>
    </w:p>
    <w:p w14:paraId="6B16499D" w14:textId="1ED0DFC7" w:rsidR="00DD09BE" w:rsidRPr="00DD09BE" w:rsidRDefault="00DD09BE" w:rsidP="003F61F3">
      <w:pPr>
        <w:jc w:val="both"/>
        <w:rPr>
          <w:sz w:val="24"/>
          <w:szCs w:val="24"/>
        </w:rPr>
      </w:pPr>
      <w:r w:rsidRPr="00DD09BE">
        <w:rPr>
          <w:b/>
          <w:bCs/>
          <w:sz w:val="24"/>
          <w:szCs w:val="24"/>
        </w:rPr>
        <w:t xml:space="preserve">Task 2: Puppet Manifests  </w:t>
      </w:r>
    </w:p>
    <w:p w14:paraId="5112FC0D" w14:textId="77777777" w:rsidR="00DD09BE" w:rsidRPr="00DD09BE" w:rsidRDefault="00DD09BE" w:rsidP="003F61F3">
      <w:pPr>
        <w:numPr>
          <w:ilvl w:val="0"/>
          <w:numId w:val="2"/>
        </w:numPr>
        <w:jc w:val="both"/>
        <w:rPr>
          <w:sz w:val="24"/>
          <w:szCs w:val="24"/>
        </w:rPr>
      </w:pPr>
      <w:r w:rsidRPr="00DD09BE">
        <w:rPr>
          <w:sz w:val="24"/>
          <w:szCs w:val="24"/>
        </w:rPr>
        <w:t>Create a Puppet manifest file to install and configure the Apache web server on the Puppet Agent.</w:t>
      </w:r>
    </w:p>
    <w:p w14:paraId="605C6DD7" w14:textId="77777777" w:rsidR="00DD09BE" w:rsidRPr="00DD09BE" w:rsidRDefault="00DD09BE" w:rsidP="003F61F3">
      <w:pPr>
        <w:numPr>
          <w:ilvl w:val="0"/>
          <w:numId w:val="2"/>
        </w:numPr>
        <w:jc w:val="both"/>
        <w:rPr>
          <w:sz w:val="24"/>
          <w:szCs w:val="24"/>
        </w:rPr>
      </w:pPr>
      <w:r w:rsidRPr="00DD09BE">
        <w:rPr>
          <w:sz w:val="24"/>
          <w:szCs w:val="24"/>
        </w:rPr>
        <w:t>Apply the manifest on the Puppet Agent and ensure Apache is up and running.</w:t>
      </w:r>
    </w:p>
    <w:p w14:paraId="54EEB941" w14:textId="77777777" w:rsidR="00DD09BE" w:rsidRPr="00DD09BE" w:rsidRDefault="00DD09BE" w:rsidP="003F61F3">
      <w:pPr>
        <w:numPr>
          <w:ilvl w:val="0"/>
          <w:numId w:val="2"/>
        </w:numPr>
        <w:jc w:val="both"/>
        <w:rPr>
          <w:sz w:val="24"/>
          <w:szCs w:val="24"/>
        </w:rPr>
      </w:pPr>
      <w:r w:rsidRPr="00DD09BE">
        <w:rPr>
          <w:sz w:val="24"/>
          <w:szCs w:val="24"/>
        </w:rPr>
        <w:t>Explain the components of a Puppet manifest, including resources, attributes, and relationships.</w:t>
      </w:r>
    </w:p>
    <w:p w14:paraId="6545DEE2" w14:textId="49C84F59" w:rsidR="00DD09BE" w:rsidRPr="00DD09BE" w:rsidRDefault="00DD09BE" w:rsidP="003F61F3">
      <w:pPr>
        <w:jc w:val="both"/>
        <w:rPr>
          <w:sz w:val="24"/>
          <w:szCs w:val="24"/>
        </w:rPr>
      </w:pPr>
      <w:r w:rsidRPr="00DD09BE">
        <w:rPr>
          <w:b/>
          <w:bCs/>
          <w:sz w:val="24"/>
          <w:szCs w:val="24"/>
        </w:rPr>
        <w:t xml:space="preserve">Task 3: Puppet Forge Modules </w:t>
      </w:r>
    </w:p>
    <w:p w14:paraId="44847000" w14:textId="77777777" w:rsidR="00DD09BE" w:rsidRPr="00DD09BE" w:rsidRDefault="00DD09BE" w:rsidP="003F61F3">
      <w:pPr>
        <w:numPr>
          <w:ilvl w:val="0"/>
          <w:numId w:val="3"/>
        </w:numPr>
        <w:jc w:val="both"/>
        <w:rPr>
          <w:sz w:val="24"/>
          <w:szCs w:val="24"/>
        </w:rPr>
      </w:pPr>
      <w:r w:rsidRPr="00DD09BE">
        <w:rPr>
          <w:sz w:val="24"/>
          <w:szCs w:val="24"/>
        </w:rPr>
        <w:t>Use the Puppet Forge to find and install a Puppet module of your choice (e.g., MySQL, Nginx, or PostgreSQL).</w:t>
      </w:r>
    </w:p>
    <w:p w14:paraId="27C9790F" w14:textId="77777777" w:rsidR="00DD09BE" w:rsidRPr="00DD09BE" w:rsidRDefault="00DD09BE" w:rsidP="003F61F3">
      <w:pPr>
        <w:numPr>
          <w:ilvl w:val="0"/>
          <w:numId w:val="3"/>
        </w:numPr>
        <w:jc w:val="both"/>
        <w:rPr>
          <w:sz w:val="24"/>
          <w:szCs w:val="24"/>
        </w:rPr>
      </w:pPr>
      <w:r w:rsidRPr="00DD09BE">
        <w:rPr>
          <w:sz w:val="24"/>
          <w:szCs w:val="24"/>
        </w:rPr>
        <w:t>Include the module in a Puppet manifest and apply it to the Puppet Agent.</w:t>
      </w:r>
    </w:p>
    <w:p w14:paraId="7735EBBE" w14:textId="77777777" w:rsidR="00DD09BE" w:rsidRPr="00DD09BE" w:rsidRDefault="00DD09BE" w:rsidP="003F61F3">
      <w:pPr>
        <w:numPr>
          <w:ilvl w:val="0"/>
          <w:numId w:val="3"/>
        </w:numPr>
        <w:jc w:val="both"/>
        <w:rPr>
          <w:sz w:val="24"/>
          <w:szCs w:val="24"/>
        </w:rPr>
      </w:pPr>
      <w:r w:rsidRPr="00DD09BE">
        <w:rPr>
          <w:sz w:val="24"/>
          <w:szCs w:val="24"/>
        </w:rPr>
        <w:t>Describe the benefits of using Puppet Forge modules for infrastructure management.</w:t>
      </w:r>
    </w:p>
    <w:p w14:paraId="6AA1DA2C" w14:textId="14A80B02" w:rsidR="00DD09BE" w:rsidRPr="00DD09BE" w:rsidRDefault="00DD09BE" w:rsidP="003F61F3">
      <w:pPr>
        <w:jc w:val="both"/>
        <w:rPr>
          <w:sz w:val="24"/>
          <w:szCs w:val="24"/>
        </w:rPr>
      </w:pPr>
      <w:r w:rsidRPr="00DD09BE">
        <w:rPr>
          <w:b/>
          <w:bCs/>
          <w:sz w:val="24"/>
          <w:szCs w:val="24"/>
        </w:rPr>
        <w:t xml:space="preserve">Task 4: Puppet Bolt </w:t>
      </w:r>
    </w:p>
    <w:p w14:paraId="5E3BB774" w14:textId="77777777" w:rsidR="00DD09BE" w:rsidRPr="00DD09BE" w:rsidRDefault="00DD09BE" w:rsidP="003F61F3">
      <w:pPr>
        <w:numPr>
          <w:ilvl w:val="0"/>
          <w:numId w:val="4"/>
        </w:numPr>
        <w:jc w:val="both"/>
        <w:rPr>
          <w:sz w:val="24"/>
          <w:szCs w:val="24"/>
        </w:rPr>
      </w:pPr>
      <w:r w:rsidRPr="00DD09BE">
        <w:rPr>
          <w:sz w:val="24"/>
          <w:szCs w:val="24"/>
        </w:rPr>
        <w:t>Install Puppet Bolt on your local machine.</w:t>
      </w:r>
    </w:p>
    <w:p w14:paraId="33F9C571" w14:textId="77777777" w:rsidR="00DD09BE" w:rsidRPr="00DD09BE" w:rsidRDefault="00DD09BE" w:rsidP="003F61F3">
      <w:pPr>
        <w:numPr>
          <w:ilvl w:val="0"/>
          <w:numId w:val="4"/>
        </w:numPr>
        <w:jc w:val="both"/>
        <w:rPr>
          <w:sz w:val="24"/>
          <w:szCs w:val="24"/>
        </w:rPr>
      </w:pPr>
      <w:r w:rsidRPr="00DD09BE">
        <w:rPr>
          <w:sz w:val="24"/>
          <w:szCs w:val="24"/>
        </w:rPr>
        <w:t>Write a Puppet Bolt plan to gather information about system resources (e.g., disk usage, CPU, memory) on a remote host.</w:t>
      </w:r>
    </w:p>
    <w:p w14:paraId="101853E6" w14:textId="77777777" w:rsidR="00DD09BE" w:rsidRPr="00DD09BE" w:rsidRDefault="00DD09BE" w:rsidP="003F61F3">
      <w:pPr>
        <w:numPr>
          <w:ilvl w:val="0"/>
          <w:numId w:val="4"/>
        </w:numPr>
        <w:jc w:val="both"/>
        <w:rPr>
          <w:sz w:val="24"/>
          <w:szCs w:val="24"/>
        </w:rPr>
      </w:pPr>
      <w:r w:rsidRPr="00DD09BE">
        <w:rPr>
          <w:sz w:val="24"/>
          <w:szCs w:val="24"/>
        </w:rPr>
        <w:t>Execute the plan on the Puppet Agent and display the collected information.</w:t>
      </w:r>
    </w:p>
    <w:p w14:paraId="10575BD9" w14:textId="77777777" w:rsidR="00DD09BE" w:rsidRPr="00DD09BE" w:rsidRDefault="00DD09BE" w:rsidP="003F61F3">
      <w:pPr>
        <w:numPr>
          <w:ilvl w:val="0"/>
          <w:numId w:val="4"/>
        </w:numPr>
        <w:jc w:val="both"/>
        <w:rPr>
          <w:sz w:val="24"/>
          <w:szCs w:val="24"/>
        </w:rPr>
      </w:pPr>
      <w:r w:rsidRPr="00DD09BE">
        <w:rPr>
          <w:sz w:val="24"/>
          <w:szCs w:val="24"/>
        </w:rPr>
        <w:t>Explain how Puppet Bolt can be useful in ad-hoc tasks and automation.</w:t>
      </w:r>
    </w:p>
    <w:p w14:paraId="026B5DA4" w14:textId="10A5DC76" w:rsidR="00DD09BE" w:rsidRPr="00DD09BE" w:rsidRDefault="00DD09BE" w:rsidP="003F61F3">
      <w:pPr>
        <w:jc w:val="both"/>
        <w:rPr>
          <w:sz w:val="24"/>
          <w:szCs w:val="24"/>
        </w:rPr>
      </w:pPr>
      <w:r w:rsidRPr="00DD09BE">
        <w:rPr>
          <w:b/>
          <w:bCs/>
          <w:sz w:val="24"/>
          <w:szCs w:val="24"/>
        </w:rPr>
        <w:lastRenderedPageBreak/>
        <w:t xml:space="preserve">Task 5: Reporting and Monitoring </w:t>
      </w:r>
    </w:p>
    <w:p w14:paraId="6BF40CD4" w14:textId="77777777" w:rsidR="00DD09BE" w:rsidRPr="00DD09BE" w:rsidRDefault="00DD09BE" w:rsidP="003F61F3">
      <w:pPr>
        <w:numPr>
          <w:ilvl w:val="0"/>
          <w:numId w:val="5"/>
        </w:numPr>
        <w:jc w:val="both"/>
        <w:rPr>
          <w:sz w:val="24"/>
          <w:szCs w:val="24"/>
        </w:rPr>
      </w:pPr>
      <w:r w:rsidRPr="00DD09BE">
        <w:rPr>
          <w:sz w:val="24"/>
          <w:szCs w:val="24"/>
        </w:rPr>
        <w:t>Set up Puppet's reporting and monitoring features to collect and view reports from the Puppet Agent.</w:t>
      </w:r>
    </w:p>
    <w:p w14:paraId="0C9D2053" w14:textId="77777777" w:rsidR="00DD09BE" w:rsidRPr="00DD09BE" w:rsidRDefault="00DD09BE" w:rsidP="003F61F3">
      <w:pPr>
        <w:numPr>
          <w:ilvl w:val="0"/>
          <w:numId w:val="5"/>
        </w:numPr>
        <w:jc w:val="both"/>
        <w:rPr>
          <w:sz w:val="24"/>
          <w:szCs w:val="24"/>
        </w:rPr>
      </w:pPr>
      <w:r w:rsidRPr="00DD09BE">
        <w:rPr>
          <w:sz w:val="24"/>
          <w:szCs w:val="24"/>
        </w:rPr>
        <w:t>Provide an overview of the data available in Puppet's reports and explain how it can help in infrastructure management.</w:t>
      </w:r>
    </w:p>
    <w:p w14:paraId="02EDCB93" w14:textId="65D5FE9D" w:rsidR="00DD09BE" w:rsidRPr="00DD09BE" w:rsidRDefault="00DD09BE" w:rsidP="003F61F3">
      <w:pPr>
        <w:jc w:val="both"/>
        <w:rPr>
          <w:sz w:val="24"/>
          <w:szCs w:val="24"/>
        </w:rPr>
      </w:pPr>
      <w:r w:rsidRPr="00DD09BE">
        <w:rPr>
          <w:b/>
          <w:bCs/>
          <w:sz w:val="24"/>
          <w:szCs w:val="24"/>
        </w:rPr>
        <w:t xml:space="preserve">Task 6: Troubleshooting </w:t>
      </w:r>
    </w:p>
    <w:p w14:paraId="77A77B73" w14:textId="77777777" w:rsidR="00DD09BE" w:rsidRPr="00DD09BE" w:rsidRDefault="00DD09BE" w:rsidP="003F61F3">
      <w:pPr>
        <w:numPr>
          <w:ilvl w:val="0"/>
          <w:numId w:val="6"/>
        </w:numPr>
        <w:jc w:val="both"/>
        <w:rPr>
          <w:sz w:val="24"/>
          <w:szCs w:val="24"/>
        </w:rPr>
      </w:pPr>
      <w:r w:rsidRPr="00DD09BE">
        <w:rPr>
          <w:sz w:val="24"/>
          <w:szCs w:val="24"/>
        </w:rPr>
        <w:t>Create a scenario where a Puppet-managed resource is misconfigured.</w:t>
      </w:r>
    </w:p>
    <w:p w14:paraId="6F37DBB2" w14:textId="77777777" w:rsidR="00DD09BE" w:rsidRPr="00DD09BE" w:rsidRDefault="00DD09BE" w:rsidP="003F61F3">
      <w:pPr>
        <w:numPr>
          <w:ilvl w:val="0"/>
          <w:numId w:val="6"/>
        </w:numPr>
        <w:jc w:val="both"/>
        <w:rPr>
          <w:sz w:val="24"/>
          <w:szCs w:val="24"/>
        </w:rPr>
      </w:pPr>
      <w:r w:rsidRPr="00DD09BE">
        <w:rPr>
          <w:sz w:val="24"/>
          <w:szCs w:val="24"/>
        </w:rPr>
        <w:t xml:space="preserve">Identify the issue using Puppet's troubleshooting tools (e.g., </w:t>
      </w:r>
      <w:r w:rsidRPr="00DD09BE">
        <w:rPr>
          <w:b/>
          <w:bCs/>
          <w:sz w:val="24"/>
          <w:szCs w:val="24"/>
        </w:rPr>
        <w:t>puppet agent</w:t>
      </w:r>
      <w:r w:rsidRPr="00DD09BE">
        <w:rPr>
          <w:sz w:val="24"/>
          <w:szCs w:val="24"/>
        </w:rPr>
        <w:t>, logs, error messages), and correct it.</w:t>
      </w:r>
    </w:p>
    <w:p w14:paraId="4CF4223E" w14:textId="77777777" w:rsidR="00DD09BE" w:rsidRPr="00DD09BE" w:rsidRDefault="00DD09BE" w:rsidP="003F61F3">
      <w:pPr>
        <w:numPr>
          <w:ilvl w:val="0"/>
          <w:numId w:val="6"/>
        </w:numPr>
        <w:jc w:val="both"/>
        <w:rPr>
          <w:sz w:val="24"/>
          <w:szCs w:val="24"/>
        </w:rPr>
      </w:pPr>
      <w:r w:rsidRPr="00DD09BE">
        <w:rPr>
          <w:sz w:val="24"/>
          <w:szCs w:val="24"/>
        </w:rPr>
        <w:t>Document the steps you took to diagnose and resolve the problem.</w:t>
      </w:r>
    </w:p>
    <w:p w14:paraId="4CD271A0" w14:textId="580B8D31" w:rsidR="00DD09BE" w:rsidRPr="00DD09BE" w:rsidRDefault="00DD09BE" w:rsidP="003F61F3">
      <w:pPr>
        <w:jc w:val="both"/>
        <w:rPr>
          <w:sz w:val="24"/>
          <w:szCs w:val="24"/>
        </w:rPr>
      </w:pPr>
      <w:r w:rsidRPr="00DD09BE">
        <w:rPr>
          <w:b/>
          <w:bCs/>
          <w:sz w:val="24"/>
          <w:szCs w:val="24"/>
        </w:rPr>
        <w:t>Conclusion:</w:t>
      </w:r>
      <w:r w:rsidRPr="00DD09BE">
        <w:rPr>
          <w:sz w:val="24"/>
          <w:szCs w:val="24"/>
        </w:rPr>
        <w:t xml:space="preserve"> In this assignment, you've explored various Puppet tools, including Puppet Master and Agent, manifests, Puppet Forge modules, Puppet Bolt, reporting and monitoring, and troubleshooting. These skills are fundamental for efficient infrastructure management and automation. As you continue to work with Puppet, you'll find it to be a valuable tool in your IT and DevOps </w:t>
      </w:r>
      <w:r w:rsidR="003F61F3" w:rsidRPr="00DD09BE">
        <w:rPr>
          <w:sz w:val="24"/>
          <w:szCs w:val="24"/>
        </w:rPr>
        <w:t>endeavours</w:t>
      </w:r>
      <w:r w:rsidRPr="00DD09BE">
        <w:rPr>
          <w:sz w:val="24"/>
          <w:szCs w:val="24"/>
        </w:rPr>
        <w:t>.</w:t>
      </w:r>
    </w:p>
    <w:p w14:paraId="405DDD71" w14:textId="77777777" w:rsidR="00DD09BE" w:rsidRPr="00DD09BE" w:rsidRDefault="00DD09BE" w:rsidP="003F61F3">
      <w:pPr>
        <w:jc w:val="both"/>
        <w:rPr>
          <w:sz w:val="24"/>
          <w:szCs w:val="24"/>
        </w:rPr>
      </w:pPr>
      <w:r w:rsidRPr="00DD09BE">
        <w:rPr>
          <w:b/>
          <w:bCs/>
          <w:sz w:val="24"/>
          <w:szCs w:val="24"/>
        </w:rPr>
        <w:t>Submission Guidelines:</w:t>
      </w:r>
    </w:p>
    <w:p w14:paraId="6C051B7A" w14:textId="77777777" w:rsidR="00DD09BE" w:rsidRPr="00DD09BE" w:rsidRDefault="00DD09BE" w:rsidP="003F61F3">
      <w:pPr>
        <w:numPr>
          <w:ilvl w:val="0"/>
          <w:numId w:val="7"/>
        </w:numPr>
        <w:jc w:val="both"/>
        <w:rPr>
          <w:sz w:val="24"/>
          <w:szCs w:val="24"/>
        </w:rPr>
      </w:pPr>
      <w:r w:rsidRPr="00DD09BE">
        <w:rPr>
          <w:sz w:val="24"/>
          <w:szCs w:val="24"/>
        </w:rPr>
        <w:t>Provide documentation for each task.</w:t>
      </w:r>
    </w:p>
    <w:p w14:paraId="1AFC18F3" w14:textId="77777777" w:rsidR="00DD09BE" w:rsidRPr="00DD09BE" w:rsidRDefault="00DD09BE" w:rsidP="003F61F3">
      <w:pPr>
        <w:numPr>
          <w:ilvl w:val="0"/>
          <w:numId w:val="7"/>
        </w:numPr>
        <w:jc w:val="both"/>
        <w:rPr>
          <w:sz w:val="24"/>
          <w:szCs w:val="24"/>
        </w:rPr>
      </w:pPr>
      <w:r w:rsidRPr="00DD09BE">
        <w:rPr>
          <w:sz w:val="24"/>
          <w:szCs w:val="24"/>
        </w:rPr>
        <w:t>Include code snippets, configurations, and explanations as necessary.</w:t>
      </w:r>
    </w:p>
    <w:p w14:paraId="5455DF0B" w14:textId="77777777" w:rsidR="00DD09BE" w:rsidRPr="00DD09BE" w:rsidRDefault="00DD09BE" w:rsidP="003F61F3">
      <w:pPr>
        <w:numPr>
          <w:ilvl w:val="0"/>
          <w:numId w:val="7"/>
        </w:numPr>
        <w:jc w:val="both"/>
        <w:rPr>
          <w:sz w:val="24"/>
          <w:szCs w:val="24"/>
        </w:rPr>
      </w:pPr>
      <w:r w:rsidRPr="00DD09BE">
        <w:rPr>
          <w:sz w:val="24"/>
          <w:szCs w:val="24"/>
        </w:rPr>
        <w:t>Submit your assignment as a well-organized document or presentation.</w:t>
      </w:r>
    </w:p>
    <w:p w14:paraId="7D5A8EBF" w14:textId="77777777" w:rsidR="00DD09BE" w:rsidRPr="00DD09BE" w:rsidRDefault="00DD09BE" w:rsidP="003F61F3">
      <w:pPr>
        <w:jc w:val="both"/>
        <w:rPr>
          <w:sz w:val="24"/>
          <w:szCs w:val="24"/>
        </w:rPr>
      </w:pPr>
      <w:r w:rsidRPr="00DD09BE">
        <w:rPr>
          <w:b/>
          <w:bCs/>
          <w:sz w:val="24"/>
          <w:szCs w:val="24"/>
        </w:rPr>
        <w:t>Grading Rubric:</w:t>
      </w:r>
    </w:p>
    <w:p w14:paraId="162328DB" w14:textId="77777777" w:rsidR="00DD09BE" w:rsidRPr="00DD09BE" w:rsidRDefault="00DD09BE" w:rsidP="003F61F3">
      <w:pPr>
        <w:numPr>
          <w:ilvl w:val="0"/>
          <w:numId w:val="8"/>
        </w:numPr>
        <w:jc w:val="both"/>
        <w:rPr>
          <w:sz w:val="24"/>
          <w:szCs w:val="24"/>
        </w:rPr>
      </w:pPr>
      <w:r w:rsidRPr="00DD09BE">
        <w:rPr>
          <w:sz w:val="24"/>
          <w:szCs w:val="24"/>
        </w:rPr>
        <w:t>Each task is graded based on completion, accuracy, and clarity.</w:t>
      </w:r>
    </w:p>
    <w:p w14:paraId="5DE30996" w14:textId="77777777" w:rsidR="00DD09BE" w:rsidRPr="00DD09BE" w:rsidRDefault="00DD09BE" w:rsidP="003F61F3">
      <w:pPr>
        <w:numPr>
          <w:ilvl w:val="0"/>
          <w:numId w:val="8"/>
        </w:numPr>
        <w:jc w:val="both"/>
        <w:rPr>
          <w:sz w:val="24"/>
          <w:szCs w:val="24"/>
        </w:rPr>
      </w:pPr>
      <w:r w:rsidRPr="00DD09BE">
        <w:rPr>
          <w:sz w:val="24"/>
          <w:szCs w:val="24"/>
        </w:rPr>
        <w:t>Proper documentation and explanations are essential for earning full points.</w:t>
      </w:r>
    </w:p>
    <w:p w14:paraId="69F3A9E3" w14:textId="77777777" w:rsidR="00DD09BE" w:rsidRPr="00DD09BE" w:rsidRDefault="00DD09BE" w:rsidP="003F61F3">
      <w:pPr>
        <w:numPr>
          <w:ilvl w:val="0"/>
          <w:numId w:val="8"/>
        </w:numPr>
        <w:jc w:val="both"/>
        <w:rPr>
          <w:sz w:val="24"/>
          <w:szCs w:val="24"/>
        </w:rPr>
      </w:pPr>
      <w:r w:rsidRPr="00DD09BE">
        <w:rPr>
          <w:sz w:val="24"/>
          <w:szCs w:val="24"/>
        </w:rPr>
        <w:t>Demonstration of practical understanding and application of Puppet tools is crucial.</w:t>
      </w:r>
    </w:p>
    <w:p w14:paraId="62E2D0CB" w14:textId="77777777" w:rsidR="00595AB1" w:rsidRDefault="00595AB1" w:rsidP="003F61F3">
      <w:pPr>
        <w:jc w:val="both"/>
        <w:rPr>
          <w:sz w:val="24"/>
          <w:szCs w:val="24"/>
          <w:lang w:val="en-GB"/>
        </w:rPr>
      </w:pPr>
    </w:p>
    <w:p w14:paraId="1F81C62B" w14:textId="650EA09E" w:rsidR="00994EB0" w:rsidRPr="00EE38BA" w:rsidRDefault="00994EB0" w:rsidP="003F61F3">
      <w:pPr>
        <w:jc w:val="both"/>
        <w:rPr>
          <w:sz w:val="24"/>
          <w:szCs w:val="24"/>
          <w:lang w:val="en-GB"/>
        </w:rPr>
      </w:pPr>
      <w:r w:rsidRPr="00595AB1">
        <w:rPr>
          <w:b/>
          <w:bCs/>
          <w:sz w:val="24"/>
          <w:szCs w:val="24"/>
          <w:lang w:val="en-GB"/>
        </w:rPr>
        <w:t>Conclusion</w:t>
      </w:r>
      <w:r>
        <w:rPr>
          <w:sz w:val="24"/>
          <w:szCs w:val="24"/>
          <w:lang w:val="en-GB"/>
        </w:rPr>
        <w:t>:</w:t>
      </w:r>
      <w:r w:rsidR="00DD09BE">
        <w:rPr>
          <w:sz w:val="24"/>
          <w:szCs w:val="24"/>
          <w:lang w:val="en-GB"/>
        </w:rPr>
        <w:t xml:space="preserve"> By this assignment we study about puppet tools.</w:t>
      </w:r>
    </w:p>
    <w:p w14:paraId="03E4D2A0" w14:textId="77777777" w:rsidR="00BA56DF" w:rsidRDefault="00BA56DF" w:rsidP="003F61F3">
      <w:pPr>
        <w:jc w:val="both"/>
      </w:pPr>
    </w:p>
    <w:sectPr w:rsidR="00BA56D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8FF6C" w14:textId="77777777" w:rsidR="00B6079B" w:rsidRDefault="00B6079B" w:rsidP="00914426">
      <w:pPr>
        <w:spacing w:after="0" w:line="240" w:lineRule="auto"/>
      </w:pPr>
      <w:r>
        <w:separator/>
      </w:r>
    </w:p>
  </w:endnote>
  <w:endnote w:type="continuationSeparator" w:id="0">
    <w:p w14:paraId="3277078A" w14:textId="77777777" w:rsidR="00B6079B" w:rsidRDefault="00B6079B" w:rsidP="00914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FA13E" w14:textId="77777777" w:rsidR="00914426" w:rsidRDefault="00914426">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712A8EE0" wp14:editId="08B82AA7">
          <wp:extent cx="486803" cy="249485"/>
          <wp:effectExtent l="0" t="0" r="0" b="0"/>
          <wp:docPr id="64782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2411" name="Picture 64782411"/>
                  <pic:cNvPicPr/>
                </pic:nvPicPr>
                <pic:blipFill>
                  <a:blip r:embed="rId1">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a:off x="0" y="0"/>
                    <a:ext cx="511145" cy="261960"/>
                  </a:xfrm>
                  <a:prstGeom prst="rect">
                    <a:avLst/>
                  </a:prstGeom>
                </pic:spPr>
              </pic:pic>
            </a:graphicData>
          </a:graphic>
        </wp:inline>
      </w:drawing>
    </w:r>
  </w:p>
  <w:p w14:paraId="37099CA5" w14:textId="77777777" w:rsidR="00914426" w:rsidRDefault="00914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E0C86" w14:textId="77777777" w:rsidR="00B6079B" w:rsidRDefault="00B6079B" w:rsidP="00914426">
      <w:pPr>
        <w:spacing w:after="0" w:line="240" w:lineRule="auto"/>
      </w:pPr>
      <w:r>
        <w:separator/>
      </w:r>
    </w:p>
  </w:footnote>
  <w:footnote w:type="continuationSeparator" w:id="0">
    <w:p w14:paraId="1AEF5EAF" w14:textId="77777777" w:rsidR="00B6079B" w:rsidRDefault="00B6079B" w:rsidP="00914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61EEC" w14:textId="77777777" w:rsidR="00914426" w:rsidRDefault="00914426">
    <w:pPr>
      <w:pStyle w:val="Header"/>
    </w:pPr>
    <w:r>
      <w:rPr>
        <w:noProof/>
      </w:rPr>
      <mc:AlternateContent>
        <mc:Choice Requires="wps">
          <w:drawing>
            <wp:anchor distT="0" distB="0" distL="114300" distR="114300" simplePos="0" relativeHeight="251660288" behindDoc="0" locked="0" layoutInCell="0" allowOverlap="1" wp14:anchorId="7B4D4DA4" wp14:editId="5FA87660">
              <wp:simplePos x="0" y="0"/>
              <wp:positionH relativeFrom="margin">
                <wp:align>left</wp:align>
              </wp:positionH>
              <wp:positionV relativeFrom="topMargin">
                <wp:align>center</wp:align>
              </wp:positionV>
              <wp:extent cx="5943600" cy="173736"/>
              <wp:effectExtent l="0" t="0" r="0" b="635"/>
              <wp:wrapNone/>
              <wp:docPr id="22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90523" w14:textId="7D20259D" w:rsidR="00914426" w:rsidRPr="00914426" w:rsidRDefault="00914426" w:rsidP="00914426">
                          <w:pPr>
                            <w:spacing w:after="0" w:line="240" w:lineRule="auto"/>
                            <w:jc w:val="right"/>
                            <w:rPr>
                              <w:noProof/>
                              <w:lang w:val="en-GB"/>
                            </w:rPr>
                          </w:pPr>
                          <w:r>
                            <w:rPr>
                              <w:noProof/>
                              <w:lang w:val="en-GB"/>
                            </w:rPr>
                            <w:t>Assignment 1</w:t>
                          </w:r>
                          <w:r w:rsidR="00994EB0">
                            <w:rPr>
                              <w:noProof/>
                              <w:lang w:val="en-GB"/>
                            </w:rPr>
                            <w:t>0</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B4D4DA4" id="_x0000_t202" coordsize="21600,21600" o:spt="202" path="m,l,21600r21600,l21600,xe">
              <v:stroke joinstyle="miter"/>
              <v:path gradientshapeok="t" o:connecttype="rect"/>
            </v:shapetype>
            <v:shape id="Text Box 7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1C490523" w14:textId="7D20259D" w:rsidR="00914426" w:rsidRPr="00914426" w:rsidRDefault="00914426" w:rsidP="00914426">
                    <w:pPr>
                      <w:spacing w:after="0" w:line="240" w:lineRule="auto"/>
                      <w:jc w:val="right"/>
                      <w:rPr>
                        <w:noProof/>
                        <w:lang w:val="en-GB"/>
                      </w:rPr>
                    </w:pPr>
                    <w:r>
                      <w:rPr>
                        <w:noProof/>
                        <w:lang w:val="en-GB"/>
                      </w:rPr>
                      <w:t>Assignment 1</w:t>
                    </w:r>
                    <w:r w:rsidR="00994EB0">
                      <w:rPr>
                        <w:noProof/>
                        <w:lang w:val="en-GB"/>
                      </w:rPr>
                      <w:t>0</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5CD22CFF" wp14:editId="0615109A">
              <wp:simplePos x="0" y="0"/>
              <wp:positionH relativeFrom="page">
                <wp:align>right</wp:align>
              </wp:positionH>
              <wp:positionV relativeFrom="topMargin">
                <wp:align>center</wp:align>
              </wp:positionV>
              <wp:extent cx="911860" cy="170815"/>
              <wp:effectExtent l="0" t="0" r="0" b="635"/>
              <wp:wrapNone/>
              <wp:docPr id="2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1"/>
                      </a:solidFill>
                      <a:ln>
                        <a:noFill/>
                      </a:ln>
                    </wps:spPr>
                    <wps:txbx>
                      <w:txbxContent>
                        <w:p w14:paraId="76E679CD" w14:textId="77777777" w:rsidR="00914426" w:rsidRDefault="00914426">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CD22CFF" id="Text Box 7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" o:allowincell="f" fillcolor="#4472c4 [3204]" stroked="f">
              <v:textbox style="mso-fit-shape-to-text:t" inset=",0,,0">
                <w:txbxContent>
                  <w:p w14:paraId="76E679CD" w14:textId="77777777" w:rsidR="00914426" w:rsidRDefault="00914426">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0408"/>
    <w:multiLevelType w:val="multilevel"/>
    <w:tmpl w:val="9F26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FB4E12"/>
    <w:multiLevelType w:val="multilevel"/>
    <w:tmpl w:val="A2B6B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66F4B"/>
    <w:multiLevelType w:val="multilevel"/>
    <w:tmpl w:val="C5C0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67514D"/>
    <w:multiLevelType w:val="multilevel"/>
    <w:tmpl w:val="8A2C2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7D2E42"/>
    <w:multiLevelType w:val="multilevel"/>
    <w:tmpl w:val="907A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BB1AF9"/>
    <w:multiLevelType w:val="multilevel"/>
    <w:tmpl w:val="107A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0D5F03"/>
    <w:multiLevelType w:val="multilevel"/>
    <w:tmpl w:val="71A42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321CF8"/>
    <w:multiLevelType w:val="multilevel"/>
    <w:tmpl w:val="1E8C2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7205330">
    <w:abstractNumId w:val="6"/>
  </w:num>
  <w:num w:numId="2" w16cid:durableId="1848129912">
    <w:abstractNumId w:val="7"/>
  </w:num>
  <w:num w:numId="3" w16cid:durableId="94785791">
    <w:abstractNumId w:val="5"/>
  </w:num>
  <w:num w:numId="4" w16cid:durableId="211189573">
    <w:abstractNumId w:val="1"/>
  </w:num>
  <w:num w:numId="5" w16cid:durableId="422996305">
    <w:abstractNumId w:val="3"/>
  </w:num>
  <w:num w:numId="6" w16cid:durableId="1538008492">
    <w:abstractNumId w:val="2"/>
  </w:num>
  <w:num w:numId="7" w16cid:durableId="1010839640">
    <w:abstractNumId w:val="0"/>
  </w:num>
  <w:num w:numId="8" w16cid:durableId="7190194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EB0"/>
    <w:rsid w:val="003C52CB"/>
    <w:rsid w:val="003F61F3"/>
    <w:rsid w:val="00595AB1"/>
    <w:rsid w:val="00624656"/>
    <w:rsid w:val="00914426"/>
    <w:rsid w:val="00994EB0"/>
    <w:rsid w:val="00B6079B"/>
    <w:rsid w:val="00BA56DF"/>
    <w:rsid w:val="00DD09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C4E165"/>
  <w15:chartTrackingRefBased/>
  <w15:docId w15:val="{5E3CD668-AB9A-4321-9DF5-BE33CB562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EB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426"/>
  </w:style>
  <w:style w:type="paragraph" w:styleId="Footer">
    <w:name w:val="footer"/>
    <w:basedOn w:val="Normal"/>
    <w:link w:val="FooterChar"/>
    <w:uiPriority w:val="99"/>
    <w:unhideWhenUsed/>
    <w:rsid w:val="00914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426"/>
  </w:style>
  <w:style w:type="paragraph" w:styleId="Title">
    <w:name w:val="Title"/>
    <w:basedOn w:val="Normal"/>
    <w:next w:val="Normal"/>
    <w:link w:val="TitleChar"/>
    <w:uiPriority w:val="10"/>
    <w:qFormat/>
    <w:rsid w:val="00994E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E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EB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4EB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92496">
      <w:bodyDiv w:val="1"/>
      <w:marLeft w:val="0"/>
      <w:marRight w:val="0"/>
      <w:marTop w:val="0"/>
      <w:marBottom w:val="0"/>
      <w:divBdr>
        <w:top w:val="none" w:sz="0" w:space="0" w:color="auto"/>
        <w:left w:val="none" w:sz="0" w:space="0" w:color="auto"/>
        <w:bottom w:val="none" w:sz="0" w:space="0" w:color="auto"/>
        <w:right w:val="none" w:sz="0" w:space="0" w:color="auto"/>
      </w:divBdr>
    </w:div>
    <w:div w:id="198838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OneDrive\Documents\Custom%20Office%20Templates\Tempplate%20for%20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Tempplate for Assignment</Template>
  <TotalTime>7</TotalTime>
  <Pages>2</Pages>
  <Words>467</Words>
  <Characters>2668</Characters>
  <Application>Microsoft Office Word</Application>
  <DocSecurity>0</DocSecurity>
  <Lines>22</Lines>
  <Paragraphs>6</Paragraphs>
  <ScaleCrop>false</ScaleCrop>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Divya Shah</cp:lastModifiedBy>
  <cp:revision>5</cp:revision>
  <dcterms:created xsi:type="dcterms:W3CDTF">2023-08-31T17:43:00Z</dcterms:created>
  <dcterms:modified xsi:type="dcterms:W3CDTF">2023-10-20T00:58:00Z</dcterms:modified>
</cp:coreProperties>
</file>