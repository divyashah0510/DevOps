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2B94" w14:textId="77777777" w:rsidR="005D6FE8" w:rsidRDefault="005D6FE8" w:rsidP="005D6FE8">
      <w:pPr>
        <w:pStyle w:val="Title"/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FC15DE" wp14:editId="47DFA9E8">
                <wp:simplePos x="0" y="0"/>
                <wp:positionH relativeFrom="margin">
                  <wp:align>left</wp:align>
                </wp:positionH>
                <wp:positionV relativeFrom="paragraph">
                  <wp:posOffset>372330</wp:posOffset>
                </wp:positionV>
                <wp:extent cx="5759762" cy="5475"/>
                <wp:effectExtent l="0" t="0" r="31750" b="33020"/>
                <wp:wrapNone/>
                <wp:docPr id="1902508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762" cy="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AFE28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3pt" to="453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GB"/>
        </w:rPr>
        <w:t>Assignment: 6</w:t>
      </w:r>
    </w:p>
    <w:p w14:paraId="6F34B415" w14:textId="77777777" w:rsidR="005D6FE8" w:rsidRDefault="005D6FE8" w:rsidP="005D6FE8">
      <w:pPr>
        <w:pStyle w:val="Subtitle"/>
        <w:rPr>
          <w:lang w:val="en-GB"/>
        </w:rPr>
      </w:pPr>
      <w:r>
        <w:rPr>
          <w:lang w:val="en-GB"/>
        </w:rPr>
        <w:t xml:space="preserve">Name: Divya Shah Branch: IT/V Roll No.: 115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Date:26/08/2023</w:t>
      </w:r>
    </w:p>
    <w:p w14:paraId="53ED8C14" w14:textId="77777777" w:rsidR="005D6FE8" w:rsidRDefault="005D6FE8" w:rsidP="005D6FE8">
      <w:pPr>
        <w:rPr>
          <w:sz w:val="24"/>
          <w:szCs w:val="24"/>
          <w:lang w:val="en-GB"/>
        </w:rPr>
      </w:pPr>
      <w:r w:rsidRPr="00353E84">
        <w:rPr>
          <w:b/>
          <w:bCs/>
          <w:sz w:val="24"/>
          <w:szCs w:val="24"/>
          <w:lang w:val="en-GB"/>
        </w:rPr>
        <w:t>Aim:</w:t>
      </w:r>
      <w:r w:rsidRPr="00EE38BA">
        <w:t xml:space="preserve"> </w:t>
      </w:r>
      <w:r w:rsidRPr="00EE38BA">
        <w:rPr>
          <w:sz w:val="24"/>
          <w:szCs w:val="24"/>
          <w:lang w:val="en-GB"/>
        </w:rPr>
        <w:t>To build pipeline using Jenkins.</w:t>
      </w:r>
    </w:p>
    <w:p w14:paraId="5B23BE3F" w14:textId="77777777" w:rsidR="005D6FE8" w:rsidRDefault="005D6FE8" w:rsidP="005D6FE8">
      <w:pPr>
        <w:rPr>
          <w:sz w:val="24"/>
          <w:szCs w:val="24"/>
          <w:lang w:val="en-GB"/>
        </w:rPr>
      </w:pPr>
      <w:r w:rsidRPr="00353E84">
        <w:rPr>
          <w:b/>
          <w:bCs/>
          <w:sz w:val="24"/>
          <w:szCs w:val="24"/>
          <w:lang w:val="en-GB"/>
        </w:rPr>
        <w:t>LO mapped:</w:t>
      </w:r>
      <w:r>
        <w:rPr>
          <w:sz w:val="24"/>
          <w:szCs w:val="24"/>
          <w:lang w:val="en-GB"/>
        </w:rPr>
        <w:t xml:space="preserve"> LO1, LO3</w:t>
      </w:r>
    </w:p>
    <w:p w14:paraId="05464EB5" w14:textId="77777777" w:rsidR="005D6FE8" w:rsidRPr="00353E84" w:rsidRDefault="005D6FE8" w:rsidP="005D6FE8">
      <w:pPr>
        <w:rPr>
          <w:b/>
          <w:bCs/>
          <w:sz w:val="24"/>
          <w:szCs w:val="24"/>
          <w:lang w:val="en-GB"/>
        </w:rPr>
      </w:pPr>
      <w:r w:rsidRPr="00353E84">
        <w:rPr>
          <w:b/>
          <w:bCs/>
          <w:sz w:val="24"/>
          <w:szCs w:val="24"/>
          <w:lang w:val="en-GB"/>
        </w:rPr>
        <w:t>Theory:</w:t>
      </w:r>
    </w:p>
    <w:p w14:paraId="3EFE8893" w14:textId="60C5578B" w:rsidR="00347315" w:rsidRDefault="00347315" w:rsidP="00347315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47315">
        <w:rPr>
          <w:sz w:val="24"/>
          <w:szCs w:val="24"/>
          <w:lang w:val="en-GB"/>
        </w:rPr>
        <w:t>Setting up Jenkins</w:t>
      </w:r>
    </w:p>
    <w:p w14:paraId="72862FE4" w14:textId="5258761B" w:rsidR="00347315" w:rsidRDefault="00347315" w:rsidP="00347315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Set up the Jenkins before pipeline development</w:t>
      </w:r>
    </w:p>
    <w:p w14:paraId="7582CA53" w14:textId="2C1232D8" w:rsidR="00347315" w:rsidRDefault="007A007D" w:rsidP="007A007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A007D">
        <w:rPr>
          <w:sz w:val="24"/>
          <w:szCs w:val="24"/>
          <w:lang w:val="en-GB"/>
        </w:rPr>
        <w:t>Creating Jenkins Pipeline</w:t>
      </w:r>
    </w:p>
    <w:p w14:paraId="03E1B23A" w14:textId="7BDCFE78" w:rsidR="007A007D" w:rsidRDefault="007A007D" w:rsidP="007A007D">
      <w:pPr>
        <w:ind w:left="360"/>
        <w:jc w:val="both"/>
        <w:rPr>
          <w:sz w:val="24"/>
          <w:szCs w:val="24"/>
          <w:lang w:val="en-GB"/>
        </w:rPr>
      </w:pPr>
      <w:r w:rsidRPr="007A007D">
        <w:rPr>
          <w:sz w:val="24"/>
          <w:szCs w:val="24"/>
          <w:lang w:val="en-GB"/>
        </w:rPr>
        <w:t>A Jenkins pipeline defines the entire build process, from retrieving the source code to building, testing, and deploying an application. There are two primary ways to create Jenkins pipelines: Declarative and Scripted.</w:t>
      </w:r>
    </w:p>
    <w:p w14:paraId="79CBF470" w14:textId="5A924182" w:rsidR="007A007D" w:rsidRDefault="007A007D" w:rsidP="007A007D">
      <w:pPr>
        <w:ind w:left="360"/>
        <w:jc w:val="both"/>
        <w:rPr>
          <w:b/>
          <w:bCs/>
          <w:sz w:val="24"/>
          <w:szCs w:val="24"/>
          <w:lang w:val="en-GB"/>
        </w:rPr>
      </w:pPr>
      <w:r w:rsidRPr="007A007D">
        <w:rPr>
          <w:b/>
          <w:bCs/>
          <w:sz w:val="24"/>
          <w:szCs w:val="24"/>
          <w:lang w:val="en-GB"/>
        </w:rPr>
        <w:t>Types of Jenkins Pipelines:</w:t>
      </w:r>
    </w:p>
    <w:p w14:paraId="386CF30B" w14:textId="77777777" w:rsidR="007A007D" w:rsidRPr="007A007D" w:rsidRDefault="007A007D" w:rsidP="007A007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7A007D">
        <w:rPr>
          <w:sz w:val="24"/>
          <w:szCs w:val="24"/>
          <w:u w:val="single"/>
          <w:lang w:val="en-GB"/>
        </w:rPr>
        <w:t>Declarative Pipeline:</w:t>
      </w:r>
      <w:r w:rsidRPr="007A007D">
        <w:rPr>
          <w:sz w:val="24"/>
          <w:szCs w:val="24"/>
          <w:lang w:val="en-GB"/>
        </w:rPr>
        <w:t xml:space="preserve"> This type of pipeline uses a simplified and structured syntax, making it easier to read and write. It's recommended for beginners and is a great choice for most use cases.</w:t>
      </w:r>
    </w:p>
    <w:p w14:paraId="355095E7" w14:textId="46B4CB55" w:rsidR="007A007D" w:rsidRDefault="007A007D" w:rsidP="007A007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7A007D">
        <w:rPr>
          <w:sz w:val="24"/>
          <w:szCs w:val="24"/>
          <w:u w:val="single"/>
          <w:lang w:val="en-GB"/>
        </w:rPr>
        <w:t>Scripted Pipeline:</w:t>
      </w:r>
      <w:r w:rsidRPr="007A007D">
        <w:rPr>
          <w:sz w:val="24"/>
          <w:szCs w:val="24"/>
          <w:lang w:val="en-GB"/>
        </w:rPr>
        <w:t xml:space="preserve"> Scripted pipelines are more flexible and powerful but use a Groovy-based DSL (Domain Specific Language). They are suitable for complex or customized build processes but require a deeper understanding of Groovy scripting.</w:t>
      </w:r>
    </w:p>
    <w:p w14:paraId="6BF8D6FB" w14:textId="24FA3F6D" w:rsidR="002B225E" w:rsidRPr="002B225E" w:rsidRDefault="002B225E" w:rsidP="002B225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2B225E">
        <w:rPr>
          <w:sz w:val="24"/>
          <w:szCs w:val="24"/>
          <w:lang w:val="en-GB"/>
        </w:rPr>
        <w:t>Follow the Steps to make a pipeline in Jenkins</w:t>
      </w:r>
    </w:p>
    <w:p w14:paraId="0C6E6183" w14:textId="77777777" w:rsidR="002B225E" w:rsidRDefault="00EC62E1" w:rsidP="002B225E">
      <w:pPr>
        <w:jc w:val="center"/>
        <w:rPr>
          <w:sz w:val="24"/>
          <w:szCs w:val="24"/>
          <w:lang w:val="en-GB"/>
        </w:rPr>
      </w:pPr>
      <w:r w:rsidRPr="003124FC">
        <w:rPr>
          <w:noProof/>
        </w:rPr>
        <w:drawing>
          <wp:inline distT="0" distB="0" distL="0" distR="0" wp14:anchorId="062EEE1C" wp14:editId="59516DC9">
            <wp:extent cx="4005742" cy="1716405"/>
            <wp:effectExtent l="95250" t="95250" r="90170" b="588645"/>
            <wp:docPr id="200679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4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8997" cy="172208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C563754" w14:textId="6F0ACD2E" w:rsidR="007A007D" w:rsidRDefault="00EC62E1" w:rsidP="002B225E">
      <w:pPr>
        <w:jc w:val="center"/>
        <w:rPr>
          <w:sz w:val="24"/>
          <w:szCs w:val="24"/>
          <w:lang w:val="en-GB"/>
        </w:rPr>
      </w:pPr>
      <w:r w:rsidRPr="00817C17">
        <w:rPr>
          <w:noProof/>
        </w:rPr>
        <w:lastRenderedPageBreak/>
        <w:drawing>
          <wp:inline distT="0" distB="0" distL="0" distR="0" wp14:anchorId="40EE1C87" wp14:editId="112605EE">
            <wp:extent cx="4142784" cy="1920464"/>
            <wp:effectExtent l="95250" t="95250" r="105410" b="632460"/>
            <wp:docPr id="916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84" cy="19204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59B3624" w14:textId="3485CB08" w:rsidR="002B225E" w:rsidRDefault="002B225E" w:rsidP="002B225E">
      <w:pPr>
        <w:jc w:val="center"/>
        <w:rPr>
          <w:sz w:val="24"/>
          <w:szCs w:val="24"/>
          <w:lang w:val="en-GB"/>
        </w:rPr>
      </w:pPr>
      <w:r w:rsidRPr="00817C17">
        <w:rPr>
          <w:noProof/>
        </w:rPr>
        <w:drawing>
          <wp:inline distT="0" distB="0" distL="0" distR="0" wp14:anchorId="0BCAB1D3" wp14:editId="3A88929D">
            <wp:extent cx="4848708" cy="2242009"/>
            <wp:effectExtent l="95250" t="95250" r="104775" b="711200"/>
            <wp:docPr id="96777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7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775" cy="2248051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487669A" w14:textId="546F6098" w:rsidR="002B225E" w:rsidRDefault="002B225E" w:rsidP="002B225E">
      <w:pPr>
        <w:jc w:val="center"/>
        <w:rPr>
          <w:sz w:val="24"/>
          <w:szCs w:val="24"/>
          <w:lang w:val="en-GB"/>
        </w:rPr>
      </w:pPr>
      <w:r w:rsidRPr="00825D65">
        <w:rPr>
          <w:noProof/>
        </w:rPr>
        <w:lastRenderedPageBreak/>
        <w:drawing>
          <wp:inline distT="0" distB="0" distL="0" distR="0" wp14:anchorId="4FD985ED" wp14:editId="32276C42">
            <wp:extent cx="5731510" cy="2650823"/>
            <wp:effectExtent l="95250" t="95250" r="97790" b="835660"/>
            <wp:docPr id="106448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86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823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2353835" w14:textId="33FE1131" w:rsidR="002B225E" w:rsidRDefault="002B225E" w:rsidP="002B225E">
      <w:pPr>
        <w:jc w:val="center"/>
        <w:rPr>
          <w:sz w:val="24"/>
          <w:szCs w:val="24"/>
          <w:lang w:val="en-GB"/>
        </w:rPr>
      </w:pPr>
      <w:r w:rsidRPr="00825D65">
        <w:rPr>
          <w:noProof/>
        </w:rPr>
        <w:drawing>
          <wp:inline distT="0" distB="0" distL="0" distR="0" wp14:anchorId="34E65427" wp14:editId="27FC5C99">
            <wp:extent cx="5731510" cy="2525294"/>
            <wp:effectExtent l="95250" t="95250" r="97790" b="789940"/>
            <wp:docPr id="11494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9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29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AEC1D9" w14:textId="54511BB7" w:rsidR="002B225E" w:rsidRDefault="002B225E" w:rsidP="002B225E">
      <w:pPr>
        <w:jc w:val="center"/>
        <w:rPr>
          <w:sz w:val="24"/>
          <w:szCs w:val="24"/>
          <w:lang w:val="en-GB"/>
        </w:rPr>
      </w:pPr>
      <w:r w:rsidRPr="00825D65">
        <w:rPr>
          <w:noProof/>
        </w:rPr>
        <w:drawing>
          <wp:inline distT="0" distB="0" distL="0" distR="0" wp14:anchorId="46A115EB" wp14:editId="2BBBA2D4">
            <wp:extent cx="5731510" cy="598869"/>
            <wp:effectExtent l="95250" t="95250" r="97790" b="258445"/>
            <wp:docPr id="76114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5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6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0CEA27" w14:textId="67B05286" w:rsidR="007A007D" w:rsidRDefault="002B225E" w:rsidP="002B225E">
      <w:pPr>
        <w:jc w:val="center"/>
        <w:rPr>
          <w:sz w:val="24"/>
          <w:szCs w:val="24"/>
          <w:lang w:val="en-GB"/>
        </w:rPr>
      </w:pPr>
      <w:r w:rsidRPr="00B24C04">
        <w:rPr>
          <w:noProof/>
        </w:rPr>
        <w:lastRenderedPageBreak/>
        <w:drawing>
          <wp:inline distT="0" distB="0" distL="0" distR="0" wp14:anchorId="725AC28E" wp14:editId="35F82022">
            <wp:extent cx="5100443" cy="2156790"/>
            <wp:effectExtent l="95250" t="95250" r="100330" b="701040"/>
            <wp:docPr id="37049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91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189" cy="215837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54624BB" w14:textId="5C0CDCB4" w:rsidR="005D6FE8" w:rsidRPr="00EE38BA" w:rsidRDefault="005D6FE8" w:rsidP="005D6FE8">
      <w:pPr>
        <w:rPr>
          <w:sz w:val="24"/>
          <w:szCs w:val="24"/>
          <w:lang w:val="en-GB"/>
        </w:rPr>
      </w:pPr>
      <w:r w:rsidRPr="00353E84">
        <w:rPr>
          <w:b/>
          <w:bCs/>
          <w:sz w:val="24"/>
          <w:szCs w:val="24"/>
          <w:lang w:val="en-GB"/>
        </w:rPr>
        <w:t>Conclusion:</w:t>
      </w:r>
      <w:r w:rsidR="002B225E">
        <w:rPr>
          <w:sz w:val="24"/>
          <w:szCs w:val="24"/>
          <w:lang w:val="en-GB"/>
        </w:rPr>
        <w:t xml:space="preserve"> By this assignment we </w:t>
      </w:r>
      <w:r w:rsidR="002B225E" w:rsidRPr="00EE38BA">
        <w:rPr>
          <w:sz w:val="24"/>
          <w:szCs w:val="24"/>
          <w:lang w:val="en-GB"/>
        </w:rPr>
        <w:t>build pipeline using Jenkins.</w:t>
      </w:r>
    </w:p>
    <w:p w14:paraId="4EB88CC1" w14:textId="77777777" w:rsidR="00BA56DF" w:rsidRDefault="00BA56DF"/>
    <w:sectPr w:rsidR="00BA56D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40AB" w14:textId="77777777" w:rsidR="00013AAF" w:rsidRDefault="00013AAF" w:rsidP="00914426">
      <w:pPr>
        <w:spacing w:after="0" w:line="240" w:lineRule="auto"/>
      </w:pPr>
      <w:r>
        <w:separator/>
      </w:r>
    </w:p>
  </w:endnote>
  <w:endnote w:type="continuationSeparator" w:id="0">
    <w:p w14:paraId="03777846" w14:textId="77777777" w:rsidR="00013AAF" w:rsidRDefault="00013AAF" w:rsidP="0091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22B0" w14:textId="77777777" w:rsidR="00914426" w:rsidRDefault="00914426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8A932A9" wp14:editId="2E093418">
          <wp:extent cx="486803" cy="249485"/>
          <wp:effectExtent l="0" t="0" r="0" b="0"/>
          <wp:docPr id="647824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82411" name="Picture 64782411"/>
                  <pic:cNvPicPr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45" cy="26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999D98" w14:textId="77777777" w:rsidR="00914426" w:rsidRDefault="00914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5078" w14:textId="77777777" w:rsidR="00013AAF" w:rsidRDefault="00013AAF" w:rsidP="00914426">
      <w:pPr>
        <w:spacing w:after="0" w:line="240" w:lineRule="auto"/>
      </w:pPr>
      <w:r>
        <w:separator/>
      </w:r>
    </w:p>
  </w:footnote>
  <w:footnote w:type="continuationSeparator" w:id="0">
    <w:p w14:paraId="7DD92CB2" w14:textId="77777777" w:rsidR="00013AAF" w:rsidRDefault="00013AAF" w:rsidP="0091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F9968" w14:textId="77777777" w:rsidR="00914426" w:rsidRDefault="009144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B2A10D" wp14:editId="0AD93A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04720" w14:textId="22C473CD" w:rsidR="00914426" w:rsidRPr="00914426" w:rsidRDefault="00914426" w:rsidP="00914426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GB"/>
                            </w:rPr>
                          </w:pPr>
                          <w:r>
                            <w:rPr>
                              <w:noProof/>
                              <w:lang w:val="en-GB"/>
                            </w:rPr>
                            <w:t xml:space="preserve">Assignment </w:t>
                          </w:r>
                          <w:r w:rsidR="005D6FE8">
                            <w:rPr>
                              <w:noProof/>
                              <w:lang w:val="en-GB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2A10D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2204720" w14:textId="22C473CD" w:rsidR="00914426" w:rsidRPr="00914426" w:rsidRDefault="00914426" w:rsidP="00914426">
                    <w:pPr>
                      <w:spacing w:after="0" w:line="240" w:lineRule="auto"/>
                      <w:jc w:val="right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Assignment </w:t>
                    </w:r>
                    <w:r w:rsidR="005D6FE8">
                      <w:rPr>
                        <w:noProof/>
                        <w:lang w:val="en-GB"/>
                      </w:rPr>
                      <w:t>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A624FA" wp14:editId="62E57AE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427E0AD" w14:textId="77777777" w:rsidR="00914426" w:rsidRDefault="009144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624FA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472c4 [3204]" stroked="f">
              <v:textbox style="mso-fit-shape-to-text:t" inset=",0,,0">
                <w:txbxContent>
                  <w:p w14:paraId="3427E0AD" w14:textId="77777777" w:rsidR="00914426" w:rsidRDefault="009144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08C"/>
    <w:multiLevelType w:val="hybridMultilevel"/>
    <w:tmpl w:val="28AC9F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C586A"/>
    <w:multiLevelType w:val="hybridMultilevel"/>
    <w:tmpl w:val="4FF289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A6BBF"/>
    <w:multiLevelType w:val="hybridMultilevel"/>
    <w:tmpl w:val="CAC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204B5"/>
    <w:multiLevelType w:val="hybridMultilevel"/>
    <w:tmpl w:val="62329C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4123420">
    <w:abstractNumId w:val="2"/>
  </w:num>
  <w:num w:numId="2" w16cid:durableId="948387610">
    <w:abstractNumId w:val="0"/>
  </w:num>
  <w:num w:numId="3" w16cid:durableId="19550213">
    <w:abstractNumId w:val="1"/>
  </w:num>
  <w:num w:numId="4" w16cid:durableId="257838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8"/>
    <w:rsid w:val="00013AAF"/>
    <w:rsid w:val="002B225E"/>
    <w:rsid w:val="003177E4"/>
    <w:rsid w:val="00347315"/>
    <w:rsid w:val="00353E84"/>
    <w:rsid w:val="003C52CB"/>
    <w:rsid w:val="005D6FE8"/>
    <w:rsid w:val="006A1297"/>
    <w:rsid w:val="007A007D"/>
    <w:rsid w:val="00914426"/>
    <w:rsid w:val="00BA56DF"/>
    <w:rsid w:val="00E83855"/>
    <w:rsid w:val="00EC62E1"/>
    <w:rsid w:val="00F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AEC44"/>
  <w15:chartTrackingRefBased/>
  <w15:docId w15:val="{7978767A-575C-416A-B1B2-41302C58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26"/>
  </w:style>
  <w:style w:type="paragraph" w:styleId="Footer">
    <w:name w:val="footer"/>
    <w:basedOn w:val="Normal"/>
    <w:link w:val="FooterChar"/>
    <w:uiPriority w:val="99"/>
    <w:unhideWhenUsed/>
    <w:rsid w:val="0091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26"/>
  </w:style>
  <w:style w:type="paragraph" w:styleId="Title">
    <w:name w:val="Title"/>
    <w:basedOn w:val="Normal"/>
    <w:next w:val="Normal"/>
    <w:link w:val="TitleChar"/>
    <w:uiPriority w:val="10"/>
    <w:qFormat/>
    <w:rsid w:val="005D6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F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6FE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4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Tempplate%20for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148C2-DAB4-4EDB-94F0-1A16BF46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Tempplate for Assignment</Template>
  <TotalTime>38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Divya Shah</cp:lastModifiedBy>
  <cp:revision>4</cp:revision>
  <dcterms:created xsi:type="dcterms:W3CDTF">2023-08-25T18:55:00Z</dcterms:created>
  <dcterms:modified xsi:type="dcterms:W3CDTF">2023-09-15T16:58:00Z</dcterms:modified>
</cp:coreProperties>
</file>